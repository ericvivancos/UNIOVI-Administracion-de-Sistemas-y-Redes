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FF0000"/>
        </w:rPr>
        <w:id w:val="870037390"/>
        <w:docPartObj>
          <w:docPartGallery w:val="Cover Pages"/>
          <w:docPartUnique/>
        </w:docPartObj>
      </w:sdtPr>
      <w:sdtEndPr>
        <w:rPr>
          <w:color w:val="082A75" w:themeColor="text2"/>
        </w:rPr>
      </w:sdtEndPr>
      <w:sdtContent>
        <w:p w14:paraId="2ABD8BE0" w14:textId="0D0795B6" w:rsidR="00003333" w:rsidRDefault="00003333" w:rsidP="00323CB6">
          <w:pPr>
            <w:rPr>
              <w:noProof/>
              <w:color w:val="FF0000"/>
            </w:rPr>
          </w:pPr>
          <w:r>
            <w:rPr>
              <w:noProof/>
              <w:color w:val="FF0000"/>
            </w:rPr>
            <w:drawing>
              <wp:anchor distT="0" distB="0" distL="114300" distR="114300" simplePos="0" relativeHeight="251663360" behindDoc="1" locked="0" layoutInCell="1" allowOverlap="1" wp14:anchorId="44D83196" wp14:editId="7B2C820F">
                <wp:simplePos x="0" y="0"/>
                <wp:positionH relativeFrom="page">
                  <wp:posOffset>-618844</wp:posOffset>
                </wp:positionH>
                <wp:positionV relativeFrom="paragraph">
                  <wp:posOffset>-552450</wp:posOffset>
                </wp:positionV>
                <wp:extent cx="8861780" cy="11468100"/>
                <wp:effectExtent l="0" t="0" r="0" b="0"/>
                <wp:wrapNone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1780" cy="1146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03F0FA" wp14:editId="64484DD6">
                    <wp:simplePos x="0" y="0"/>
                    <wp:positionH relativeFrom="margin">
                      <wp:posOffset>493395</wp:posOffset>
                    </wp:positionH>
                    <wp:positionV relativeFrom="margin">
                      <wp:posOffset>1765935</wp:posOffset>
                    </wp:positionV>
                    <wp:extent cx="6589395" cy="1259840"/>
                    <wp:effectExtent l="0" t="3810" r="3810" b="3175"/>
                    <wp:wrapNone/>
                    <wp:docPr id="14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9395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16905" w14:textId="77777777" w:rsidR="00003333" w:rsidRPr="00846B5E" w:rsidRDefault="00003333" w:rsidP="00D96B5E">
                                <w:pPr>
                                  <w:rPr>
                                    <w:rFonts w:ascii="Roboto" w:hAnsi="Roboto" w:cs="Poppins"/>
                                    <w:b w:val="0"/>
                                    <w:bCs/>
                                    <w:color w:val="F2F2F2" w:themeColor="background1" w:themeShade="F2"/>
                                    <w:sz w:val="140"/>
                                    <w:szCs w:val="140"/>
                                    <w:lang w:val="es-DO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 w:val="0"/>
                                    <w:bCs/>
                                    <w:color w:val="F2F2F2" w:themeColor="background1" w:themeShade="F2"/>
                                    <w:sz w:val="140"/>
                                    <w:szCs w:val="140"/>
                                    <w:lang w:val="es-DO"/>
                                  </w:rPr>
                                  <w:t>Práctica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03F0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style="position:absolute;margin-left:38.85pt;margin-top:139.05pt;width:518.85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" filled="f" stroked="f">
                    <v:textbox>
                      <w:txbxContent>
                        <w:p w14:paraId="02F16905" w14:textId="77777777" w:rsidR="00003333" w:rsidRPr="00846B5E" w:rsidRDefault="00003333" w:rsidP="00D96B5E">
                          <w:pPr>
                            <w:rPr>
                              <w:rFonts w:ascii="Roboto" w:hAnsi="Roboto" w:cs="Poppins"/>
                              <w:b w:val="0"/>
                              <w:bCs/>
                              <w:color w:val="F2F2F2" w:themeColor="background1" w:themeShade="F2"/>
                              <w:sz w:val="140"/>
                              <w:szCs w:val="140"/>
                              <w:lang w:val="es-DO"/>
                            </w:rPr>
                          </w:pPr>
                          <w:r>
                            <w:rPr>
                              <w:rFonts w:ascii="Roboto" w:hAnsi="Roboto" w:cs="Poppins"/>
                              <w:b w:val="0"/>
                              <w:bCs/>
                              <w:color w:val="F2F2F2" w:themeColor="background1" w:themeShade="F2"/>
                              <w:sz w:val="140"/>
                              <w:szCs w:val="140"/>
                              <w:lang w:val="es-DO"/>
                            </w:rPr>
                            <w:t>Práctica 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775DDA9" wp14:editId="79A816B9">
                    <wp:simplePos x="0" y="0"/>
                    <wp:positionH relativeFrom="margin">
                      <wp:posOffset>666750</wp:posOffset>
                    </wp:positionH>
                    <wp:positionV relativeFrom="paragraph">
                      <wp:posOffset>1350645</wp:posOffset>
                    </wp:positionV>
                    <wp:extent cx="3568700" cy="732790"/>
                    <wp:effectExtent l="0" t="0" r="3175" b="2540"/>
                    <wp:wrapNone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8700" cy="732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1566B" w14:textId="77777777" w:rsidR="00003333" w:rsidRPr="00D96B5E" w:rsidRDefault="00003333" w:rsidP="00D96B5E">
                                <w:pPr>
                                  <w:rPr>
                                    <w:rFonts w:ascii="Roboto" w:hAnsi="Roboto" w:cs="Poppins"/>
                                    <w:b w:val="0"/>
                                    <w:bCs/>
                                    <w:color w:val="467BCA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5DDA9" id="Cuadro de texto 10" o:spid="_x0000_s1027" type="#_x0000_t202" style="position:absolute;margin-left:52.5pt;margin-top:106.35pt;width:281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" filled="f" fillcolor="#923743" stroked="f">
                    <v:textbox inset="0,0,0,0">
                      <w:txbxContent>
                        <w:p w14:paraId="1941566B" w14:textId="77777777" w:rsidR="00003333" w:rsidRPr="00D96B5E" w:rsidRDefault="00003333" w:rsidP="00D96B5E">
                          <w:pPr>
                            <w:rPr>
                              <w:rFonts w:ascii="Roboto" w:hAnsi="Roboto" w:cs="Poppins"/>
                              <w:b w:val="0"/>
                              <w:bCs/>
                              <w:color w:val="467BCA"/>
                              <w:sz w:val="56"/>
                              <w:szCs w:val="56"/>
                              <w:lang w:val="es-MX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E762D">
            <w:rPr>
              <w:noProof/>
              <w:color w:val="FF0000"/>
            </w:rPr>
            <w:softHyphen/>
          </w:r>
        </w:p>
        <w:p w14:paraId="44ABE26C" w14:textId="77777777" w:rsidR="00003333" w:rsidRDefault="00003333" w:rsidP="00323CB6">
          <w:pPr>
            <w:rPr>
              <w:noProof/>
              <w:color w:val="FF0000"/>
            </w:rPr>
          </w:pPr>
        </w:p>
        <w:p w14:paraId="111A1F1B" w14:textId="77777777" w:rsidR="00003333" w:rsidRDefault="00003333" w:rsidP="00323CB6">
          <w:pPr>
            <w:rPr>
              <w:noProof/>
              <w:color w:val="FF0000"/>
            </w:rPr>
          </w:pPr>
        </w:p>
        <w:p w14:paraId="3228086E" w14:textId="47BB0C96" w:rsidR="00003333" w:rsidRPr="00BE762D" w:rsidRDefault="00003333" w:rsidP="00323CB6">
          <w:pPr>
            <w:rPr>
              <w:color w:val="FF0000"/>
            </w:rPr>
          </w:pPr>
        </w:p>
        <w:p w14:paraId="4B5D8B73" w14:textId="6DDEB127" w:rsidR="00003333" w:rsidRDefault="00003333">
          <w:pPr>
            <w:spacing w:after="200"/>
            <w:rPr>
              <w:noProof/>
            </w:rPr>
          </w:pPr>
          <w:r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FC56645" wp14:editId="242A912A">
                    <wp:simplePos x="0" y="0"/>
                    <wp:positionH relativeFrom="margin">
                      <wp:posOffset>2165350</wp:posOffset>
                    </wp:positionH>
                    <wp:positionV relativeFrom="margin">
                      <wp:posOffset>4615180</wp:posOffset>
                    </wp:positionV>
                    <wp:extent cx="2183765" cy="1169670"/>
                    <wp:effectExtent l="0" t="0" r="0" b="1905"/>
                    <wp:wrapNone/>
                    <wp:docPr id="9" name="Cuadro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83765" cy="1169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C3728" w14:textId="77777777" w:rsidR="00003333" w:rsidRPr="00B32657" w:rsidRDefault="00003333" w:rsidP="00D96B5E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 w:val="0"/>
                                    <w:bCs/>
                                    <w:color w:val="D9D9D9" w:themeColor="background1" w:themeShade="D9"/>
                                    <w:sz w:val="104"/>
                                    <w:szCs w:val="104"/>
                                    <w:lang w:val="es-MX"/>
                                  </w:rPr>
                                </w:pPr>
                                <w:r w:rsidRPr="00B32657">
                                  <w:rPr>
                                    <w:rFonts w:ascii="Poppins" w:eastAsia="SimSun" w:hAnsi="Poppins" w:cs="Poppins"/>
                                    <w:bCs/>
                                    <w:color w:val="D9D9D9" w:themeColor="background1" w:themeShade="D9"/>
                                    <w:sz w:val="104"/>
                                    <w:szCs w:val="104"/>
                                    <w:lang w:val="es-MX"/>
                                  </w:rPr>
                                  <w:t>20</w:t>
                                </w:r>
                                <w:r>
                                  <w:rPr>
                                    <w:rFonts w:ascii="Poppins" w:eastAsia="SimSun" w:hAnsi="Poppins" w:cs="Poppins"/>
                                    <w:b w:val="0"/>
                                    <w:bCs/>
                                    <w:color w:val="D9D9D9" w:themeColor="background1" w:themeShade="D9"/>
                                    <w:sz w:val="104"/>
                                    <w:szCs w:val="104"/>
                                    <w:lang w:val="es-MX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C56645" id="Cuadro de texto 9" o:spid="_x0000_s1028" type="#_x0000_t202" style="position:absolute;margin-left:170.5pt;margin-top:363.4pt;width:171.95pt;height:92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" filled="f" fillcolor="#923743" stroked="f">
                    <v:textbox inset="0,0,0,0">
                      <w:txbxContent>
                        <w:p w14:paraId="737C3728" w14:textId="77777777" w:rsidR="00003333" w:rsidRPr="00B32657" w:rsidRDefault="00003333" w:rsidP="00D96B5E">
                          <w:pPr>
                            <w:jc w:val="center"/>
                            <w:rPr>
                              <w:rFonts w:ascii="Poppins" w:hAnsi="Poppins" w:cs="Poppins"/>
                              <w:b w:val="0"/>
                              <w:bCs/>
                              <w:color w:val="D9D9D9" w:themeColor="background1" w:themeShade="D9"/>
                              <w:sz w:val="104"/>
                              <w:szCs w:val="104"/>
                              <w:lang w:val="es-MX"/>
                            </w:rPr>
                          </w:pPr>
                          <w:r w:rsidRPr="00B32657">
                            <w:rPr>
                              <w:rFonts w:ascii="Poppins" w:eastAsia="SimSun" w:hAnsi="Poppins" w:cs="Poppins"/>
                              <w:bCs/>
                              <w:color w:val="D9D9D9" w:themeColor="background1" w:themeShade="D9"/>
                              <w:sz w:val="104"/>
                              <w:szCs w:val="104"/>
                              <w:lang w:val="es-MX"/>
                            </w:rPr>
                            <w:t>20</w:t>
                          </w:r>
                          <w:r>
                            <w:rPr>
                              <w:rFonts w:ascii="Poppins" w:eastAsia="SimSun" w:hAnsi="Poppins" w:cs="Poppins"/>
                              <w:b w:val="0"/>
                              <w:bCs/>
                              <w:color w:val="D9D9D9" w:themeColor="background1" w:themeShade="D9"/>
                              <w:sz w:val="104"/>
                              <w:szCs w:val="104"/>
                              <w:lang w:val="es-MX"/>
                            </w:rPr>
                            <w:t>24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408C58" wp14:editId="44E90575">
                    <wp:simplePos x="0" y="0"/>
                    <wp:positionH relativeFrom="margin">
                      <wp:posOffset>1918335</wp:posOffset>
                    </wp:positionH>
                    <wp:positionV relativeFrom="paragraph">
                      <wp:posOffset>6310630</wp:posOffset>
                    </wp:positionV>
                    <wp:extent cx="4488180" cy="1381760"/>
                    <wp:effectExtent l="3810" t="3175" r="3810" b="0"/>
                    <wp:wrapNone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8180" cy="1381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6935A" w14:textId="77777777" w:rsidR="00003333" w:rsidRPr="00A15EEE" w:rsidRDefault="00003333" w:rsidP="00D96B5E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Administración de Sistemas y Redes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408C58" id="Cuadro de texto 13" o:spid="_x0000_s1029" type="#_x0000_t202" style="position:absolute;margin-left:151.05pt;margin-top:496.9pt;width:353.4pt;height:10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" filled="f" fillcolor="#923743" stroked="f">
                    <v:textbox inset="0,0,0,0">
                      <w:txbxContent>
                        <w:p w14:paraId="0256935A" w14:textId="77777777" w:rsidR="00003333" w:rsidRPr="00A15EEE" w:rsidRDefault="00003333" w:rsidP="00D96B5E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color w:val="A6A6A6" w:themeColor="background1" w:themeShade="A6"/>
                              <w:sz w:val="32"/>
                              <w:szCs w:val="32"/>
                            </w:rPr>
                            <w:t>Administración de Sistemas y Redes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5510E5" wp14:editId="024D6B71">
                    <wp:simplePos x="0" y="0"/>
                    <wp:positionH relativeFrom="margin">
                      <wp:posOffset>2042160</wp:posOffset>
                    </wp:positionH>
                    <wp:positionV relativeFrom="paragraph">
                      <wp:posOffset>5838190</wp:posOffset>
                    </wp:positionV>
                    <wp:extent cx="4488180" cy="494665"/>
                    <wp:effectExtent l="3810" t="0" r="3810" b="3175"/>
                    <wp:wrapNone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8180" cy="494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F48FA" w14:textId="77777777" w:rsidR="00003333" w:rsidRPr="00F27B6A" w:rsidRDefault="00003333" w:rsidP="00D96B5E">
                                <w:pPr>
                                  <w:jc w:val="right"/>
                                  <w:rPr>
                                    <w:rFonts w:ascii="Roboto" w:hAnsi="Roboto" w:cstheme="minorHAnsi"/>
                                    <w:b w:val="0"/>
                                    <w:bCs/>
                                    <w:color w:val="467BCA"/>
                                    <w:sz w:val="52"/>
                                    <w:szCs w:val="48"/>
                                    <w:lang w:val="es-DO"/>
                                  </w:rPr>
                                </w:pPr>
                                <w:r>
                                  <w:rPr>
                                    <w:rFonts w:ascii="Roboto" w:eastAsia="SimSun" w:hAnsi="Roboto" w:cstheme="minorHAnsi"/>
                                    <w:b w:val="0"/>
                                    <w:bCs/>
                                    <w:color w:val="467BCA"/>
                                    <w:sz w:val="56"/>
                                    <w:szCs w:val="52"/>
                                  </w:rPr>
                                  <w:t>Eric Vivancos Yagües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510E5" id="Cuadro de texto 11" o:spid="_x0000_s1030" type="#_x0000_t202" style="position:absolute;margin-left:160.8pt;margin-top:459.7pt;width:353.4pt;height:38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" filled="f" fillcolor="#923743" stroked="f">
                    <v:textbox inset="0,0,0,0">
                      <w:txbxContent>
                        <w:p w14:paraId="430F48FA" w14:textId="77777777" w:rsidR="00003333" w:rsidRPr="00F27B6A" w:rsidRDefault="00003333" w:rsidP="00D96B5E">
                          <w:pPr>
                            <w:jc w:val="right"/>
                            <w:rPr>
                              <w:rFonts w:ascii="Roboto" w:hAnsi="Roboto" w:cstheme="minorHAnsi"/>
                              <w:b w:val="0"/>
                              <w:bCs/>
                              <w:color w:val="467BCA"/>
                              <w:sz w:val="52"/>
                              <w:szCs w:val="48"/>
                              <w:lang w:val="es-DO"/>
                            </w:rPr>
                          </w:pPr>
                          <w:r>
                            <w:rPr>
                              <w:rFonts w:ascii="Roboto" w:eastAsia="SimSun" w:hAnsi="Roboto" w:cstheme="minorHAnsi"/>
                              <w:b w:val="0"/>
                              <w:bCs/>
                              <w:color w:val="467BCA"/>
                              <w:sz w:val="56"/>
                              <w:szCs w:val="52"/>
                            </w:rPr>
                            <w:t>Eric Vivancos Yagües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7F83C2A" w14:textId="7777777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</w:tblGrid>
      <w:tr w:rsidR="00D077E9" w14:paraId="4CE5D3C3" w14:textId="77777777" w:rsidTr="00003333">
        <w:trPr>
          <w:trHeight w:val="126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14:paraId="5F048EC4" w14:textId="30B29E17" w:rsidR="00D077E9" w:rsidRDefault="00D077E9" w:rsidP="00AB02A7">
            <w:pPr>
              <w:rPr>
                <w:noProof/>
              </w:rPr>
            </w:pPr>
          </w:p>
        </w:tc>
      </w:tr>
      <w:tr w:rsidR="00D077E9" w14:paraId="02386642" w14:textId="77777777" w:rsidTr="00003333">
        <w:trPr>
          <w:trHeight w:val="1625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14:paraId="245F9734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F2A10DC" w14:textId="0AD31CAB" w:rsidR="00003333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4EBDBD91" wp14:editId="601E398B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7334624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7E42E0" w14:textId="5DC87B2B" w:rsidR="00192F35" w:rsidRDefault="00192F35">
          <w:pPr>
            <w:pStyle w:val="TtuloTDC"/>
          </w:pPr>
          <w:r>
            <w:t>Tabla de contenido</w:t>
          </w:r>
        </w:p>
        <w:p w14:paraId="411C72E0" w14:textId="77777777" w:rsidR="00946549" w:rsidRPr="00946549" w:rsidRDefault="00946549" w:rsidP="00946549">
          <w:pPr>
            <w:rPr>
              <w:lang w:eastAsia="es-ES"/>
            </w:rPr>
          </w:pPr>
        </w:p>
        <w:p w14:paraId="03D80EE7" w14:textId="7F6A12B6" w:rsidR="002B0A9D" w:rsidRDefault="00192F35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1088" w:history="1">
            <w:r w:rsidR="002B0A9D" w:rsidRPr="008734C1">
              <w:rPr>
                <w:rStyle w:val="Hipervnculo"/>
                <w:noProof/>
              </w:rPr>
              <w:t>Recuperación básica de errores durante el inicio</w:t>
            </w:r>
            <w:r w:rsidR="002B0A9D">
              <w:rPr>
                <w:noProof/>
                <w:webHidden/>
              </w:rPr>
              <w:tab/>
            </w:r>
            <w:r w:rsidR="002B0A9D">
              <w:rPr>
                <w:noProof/>
                <w:webHidden/>
              </w:rPr>
              <w:fldChar w:fldCharType="begin"/>
            </w:r>
            <w:r w:rsidR="002B0A9D">
              <w:rPr>
                <w:noProof/>
                <w:webHidden/>
              </w:rPr>
              <w:instrText xml:space="preserve"> PAGEREF _Toc159951088 \h </w:instrText>
            </w:r>
            <w:r w:rsidR="002B0A9D">
              <w:rPr>
                <w:noProof/>
                <w:webHidden/>
              </w:rPr>
            </w:r>
            <w:r w:rsidR="002B0A9D"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2</w:t>
            </w:r>
            <w:r w:rsidR="002B0A9D">
              <w:rPr>
                <w:noProof/>
                <w:webHidden/>
              </w:rPr>
              <w:fldChar w:fldCharType="end"/>
            </w:r>
          </w:hyperlink>
        </w:p>
        <w:p w14:paraId="12C06347" w14:textId="28462EFF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89" w:history="1">
            <w:r w:rsidRPr="008734C1">
              <w:rPr>
                <w:rStyle w:val="Hipervnculo"/>
                <w:noProof/>
              </w:rPr>
              <w:t>Tarea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4679" w14:textId="51782F5D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0" w:history="1">
            <w:r w:rsidRPr="008734C1">
              <w:rPr>
                <w:rStyle w:val="Hipervnculo"/>
                <w:noProof/>
              </w:rPr>
              <w:t>Tarea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8C31" w14:textId="3169906D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1" w:history="1">
            <w:r w:rsidRPr="008734C1">
              <w:rPr>
                <w:rStyle w:val="Hipervnculo"/>
                <w:noProof/>
              </w:rPr>
              <w:t>Tarea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ED92" w14:textId="741D6648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2" w:history="1">
            <w:r w:rsidRPr="008734C1">
              <w:rPr>
                <w:rStyle w:val="Hipervnculo"/>
                <w:noProof/>
              </w:rPr>
              <w:t>Tarea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D59B" w14:textId="70AB9ACB" w:rsidR="002B0A9D" w:rsidRDefault="002B0A9D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3" w:history="1">
            <w:r w:rsidRPr="008734C1">
              <w:rPr>
                <w:rStyle w:val="Hipervnculo"/>
                <w:noProof/>
              </w:rPr>
              <w:t>Instalación de Linux con particionamiento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4D70" w14:textId="7916274B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4" w:history="1">
            <w:r w:rsidRPr="008734C1">
              <w:rPr>
                <w:rStyle w:val="Hipervnculo"/>
                <w:noProof/>
              </w:rPr>
              <w:t>Tarea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8906" w14:textId="132F80C3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5" w:history="1">
            <w:r w:rsidRPr="008734C1">
              <w:rPr>
                <w:rStyle w:val="Hipervnculo"/>
                <w:noProof/>
              </w:rPr>
              <w:t>Tarea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5BA9" w14:textId="5510069F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6" w:history="1">
            <w:r w:rsidRPr="008734C1">
              <w:rPr>
                <w:rStyle w:val="Hipervnculo"/>
                <w:noProof/>
              </w:rPr>
              <w:t>Tarea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29E1" w14:textId="02CE019C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7" w:history="1">
            <w:r w:rsidRPr="008734C1">
              <w:rPr>
                <w:rStyle w:val="Hipervnculo"/>
                <w:noProof/>
              </w:rPr>
              <w:t>Tarea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5B27" w14:textId="5CC3E36A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8" w:history="1">
            <w:r w:rsidRPr="008734C1">
              <w:rPr>
                <w:rStyle w:val="Hipervnculo"/>
                <w:noProof/>
              </w:rPr>
              <w:t>Tarea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CCC5" w14:textId="0E153E1F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099" w:history="1">
            <w:r w:rsidRPr="008734C1">
              <w:rPr>
                <w:rStyle w:val="Hipervnculo"/>
                <w:noProof/>
              </w:rPr>
              <w:t>Tarea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8718" w14:textId="052D30FD" w:rsidR="002B0A9D" w:rsidRDefault="002B0A9D">
          <w:pPr>
            <w:pStyle w:val="TDC3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59951100" w:history="1">
            <w:r w:rsidRPr="008734C1">
              <w:rPr>
                <w:rStyle w:val="Hipervnculo"/>
                <w:noProof/>
              </w:rPr>
              <w:t>Tarea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7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906D" w14:textId="1520825B" w:rsidR="00192F35" w:rsidRDefault="00192F35">
          <w:r>
            <w:rPr>
              <w:bCs/>
            </w:rPr>
            <w:fldChar w:fldCharType="end"/>
          </w:r>
        </w:p>
      </w:sdtContent>
    </w:sdt>
    <w:p w14:paraId="2504AA26" w14:textId="77777777" w:rsidR="00192F35" w:rsidRDefault="00192F35" w:rsidP="004B4DE5">
      <w:pPr>
        <w:pStyle w:val="Ttulo"/>
        <w:rPr>
          <w:noProof/>
        </w:rPr>
      </w:pPr>
    </w:p>
    <w:p w14:paraId="3F0033B8" w14:textId="77777777" w:rsidR="00192F35" w:rsidRDefault="00192F35" w:rsidP="004B4DE5">
      <w:pPr>
        <w:pStyle w:val="Ttulo"/>
        <w:rPr>
          <w:noProof/>
        </w:rPr>
      </w:pPr>
    </w:p>
    <w:p w14:paraId="05CCF15D" w14:textId="77777777" w:rsidR="00192F35" w:rsidRDefault="00192F35" w:rsidP="004B4DE5">
      <w:pPr>
        <w:pStyle w:val="Ttulo"/>
        <w:rPr>
          <w:noProof/>
        </w:rPr>
      </w:pPr>
    </w:p>
    <w:p w14:paraId="22543642" w14:textId="77777777" w:rsidR="00192F35" w:rsidRDefault="00192F35" w:rsidP="004B4DE5">
      <w:pPr>
        <w:pStyle w:val="Ttulo"/>
        <w:rPr>
          <w:noProof/>
        </w:rPr>
      </w:pPr>
    </w:p>
    <w:p w14:paraId="13B241AB" w14:textId="77777777" w:rsidR="00192F35" w:rsidRDefault="00192F35" w:rsidP="004B4DE5">
      <w:pPr>
        <w:pStyle w:val="Ttulo"/>
        <w:rPr>
          <w:noProof/>
        </w:rPr>
      </w:pPr>
    </w:p>
    <w:p w14:paraId="388DFFBC" w14:textId="77777777" w:rsidR="00192F35" w:rsidRDefault="00192F35" w:rsidP="004B4DE5">
      <w:pPr>
        <w:pStyle w:val="Ttulo"/>
        <w:rPr>
          <w:noProof/>
        </w:rPr>
      </w:pPr>
    </w:p>
    <w:p w14:paraId="3A989521" w14:textId="77777777" w:rsidR="00AB02A7" w:rsidRDefault="004B4DE5" w:rsidP="004B4DE5">
      <w:pPr>
        <w:pStyle w:val="Ttulo"/>
        <w:rPr>
          <w:noProof/>
        </w:rPr>
      </w:pPr>
      <w:r>
        <w:rPr>
          <w:noProof/>
        </w:rPr>
        <w:t>Recuperación básica del sistema y configuración avanzada de discos</w:t>
      </w:r>
    </w:p>
    <w:p w14:paraId="0A9DF7EC" w14:textId="77777777" w:rsidR="00192F35" w:rsidRDefault="00192F35" w:rsidP="004B4DE5">
      <w:pPr>
        <w:pStyle w:val="Ttulo"/>
        <w:rPr>
          <w:noProof/>
        </w:rPr>
      </w:pPr>
    </w:p>
    <w:p w14:paraId="693CBF8C" w14:textId="77777777" w:rsidR="004B4DE5" w:rsidRDefault="004B4DE5" w:rsidP="00192F35">
      <w:pPr>
        <w:pStyle w:val="Ttulo1"/>
        <w:rPr>
          <w:noProof/>
        </w:rPr>
      </w:pPr>
      <w:bookmarkStart w:id="0" w:name="_Toc159951088"/>
      <w:r>
        <w:rPr>
          <w:noProof/>
        </w:rPr>
        <w:t>Recuperación básica de errores durante el inicio</w:t>
      </w:r>
      <w:bookmarkEnd w:id="0"/>
    </w:p>
    <w:p w14:paraId="5A8D3B25" w14:textId="77777777" w:rsidR="004B4DE5" w:rsidRDefault="004B4DE5" w:rsidP="004B4DE5">
      <w:pPr>
        <w:pStyle w:val="Ttulo3"/>
        <w:rPr>
          <w:noProof/>
        </w:rPr>
      </w:pPr>
      <w:bookmarkStart w:id="1" w:name="_Toc159951089"/>
      <w:r>
        <w:rPr>
          <w:noProof/>
        </w:rPr>
        <w:t>Tarea 1</w:t>
      </w:r>
      <w:bookmarkEnd w:id="1"/>
    </w:p>
    <w:p w14:paraId="7722D9BF" w14:textId="5831E761" w:rsidR="004B4DE5" w:rsidRDefault="004B4DE5" w:rsidP="00D55895">
      <w:r>
        <w:t>Arranca Linux normalmente y examina el contenido de /</w:t>
      </w:r>
      <w:proofErr w:type="spellStart"/>
      <w:r>
        <w:t>boot</w:t>
      </w:r>
      <w:proofErr w:type="spellEnd"/>
      <w:r>
        <w:t>/</w:t>
      </w:r>
      <w:proofErr w:type="spellStart"/>
      <w:r>
        <w:t>loader</w:t>
      </w:r>
      <w:proofErr w:type="spellEnd"/>
      <w:r>
        <w:t>/</w:t>
      </w:r>
      <w:proofErr w:type="spellStart"/>
      <w:r>
        <w:t>entries</w:t>
      </w:r>
      <w:proofErr w:type="spellEnd"/>
      <w:r>
        <w:t xml:space="preserve">. Cada fichero de ese directorio es una de las opciones de arranque que nos aparecen al inicio. Corresponden a varios </w:t>
      </w:r>
      <w:proofErr w:type="spellStart"/>
      <w:r>
        <w:t>kernel</w:t>
      </w:r>
      <w:proofErr w:type="spellEnd"/>
      <w:r>
        <w:t xml:space="preserve"> y al de rescate</w:t>
      </w:r>
    </w:p>
    <w:p w14:paraId="0D866A41" w14:textId="78A6F64F" w:rsidR="00D55895" w:rsidRDefault="00D55895" w:rsidP="00D55895"/>
    <w:p w14:paraId="38442578" w14:textId="67603B48" w:rsidR="00D55895" w:rsidRDefault="00D55895" w:rsidP="00D55895">
      <w:r w:rsidRPr="00D55895">
        <w:rPr>
          <w:noProof/>
        </w:rPr>
        <w:drawing>
          <wp:inline distT="0" distB="0" distL="0" distR="0" wp14:anchorId="71CF146B" wp14:editId="0E9DCFC9">
            <wp:extent cx="6371590" cy="14300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7664" w14:textId="77777777" w:rsidR="004B4DE5" w:rsidRDefault="004B4DE5" w:rsidP="00192F35">
      <w:pPr>
        <w:pStyle w:val="TtuloTDC"/>
      </w:pPr>
    </w:p>
    <w:p w14:paraId="0B183594" w14:textId="576BF426" w:rsidR="005235E5" w:rsidRDefault="004B4DE5" w:rsidP="00D55895">
      <w:r>
        <w:t xml:space="preserve">Edita el fichero de configuración con el </w:t>
      </w:r>
      <w:proofErr w:type="spellStart"/>
      <w:r>
        <w:t>kernel</w:t>
      </w:r>
      <w:proofErr w:type="spellEnd"/>
      <w:r>
        <w:t xml:space="preserve"> más reciente de todos ellos, tendrá un nombre bastante largo y mostrará los números de versión más elevados. Busca la palabra </w:t>
      </w:r>
      <w:proofErr w:type="spellStart"/>
      <w:r>
        <w:t>vmlinuz</w:t>
      </w:r>
      <w:proofErr w:type="spellEnd"/>
      <w:r>
        <w:t xml:space="preserve"> y cámbiala por </w:t>
      </w:r>
      <w:proofErr w:type="spellStart"/>
      <w:r>
        <w:t>vmlinux</w:t>
      </w:r>
      <w:proofErr w:type="spellEnd"/>
      <w:r>
        <w:t>. Reinicia la máquina virtual ¿qué ocurre?</w:t>
      </w:r>
    </w:p>
    <w:p w14:paraId="4389DEDC" w14:textId="638230C4" w:rsidR="005235E5" w:rsidRDefault="005235E5" w:rsidP="00D55895">
      <w:r w:rsidRPr="005235E5">
        <w:rPr>
          <w:noProof/>
        </w:rPr>
        <w:drawing>
          <wp:inline distT="0" distB="0" distL="0" distR="0" wp14:anchorId="1881780F" wp14:editId="627CE8CF">
            <wp:extent cx="6371590" cy="1044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CAD" w14:textId="26EBABE9" w:rsidR="005235E5" w:rsidRDefault="005235E5" w:rsidP="00D55895">
      <w:r w:rsidRPr="005235E5">
        <w:rPr>
          <w:noProof/>
        </w:rPr>
        <w:lastRenderedPageBreak/>
        <w:drawing>
          <wp:inline distT="0" distB="0" distL="0" distR="0" wp14:anchorId="379028F5" wp14:editId="03EFF08B">
            <wp:extent cx="6371590" cy="9080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1F3" w14:textId="31393BFB" w:rsidR="005235E5" w:rsidRDefault="005235E5" w:rsidP="00D55895"/>
    <w:p w14:paraId="7BBEEAD1" w14:textId="65B76989" w:rsidR="005235E5" w:rsidRDefault="005235E5" w:rsidP="005235E5">
      <w:pPr>
        <w:pStyle w:val="Contenido"/>
      </w:pPr>
      <w:r>
        <w:t xml:space="preserve">Lo que ocurrirá que no correrá el </w:t>
      </w:r>
      <w:proofErr w:type="spellStart"/>
      <w:r>
        <w:t>kernel</w:t>
      </w:r>
      <w:proofErr w:type="spellEnd"/>
      <w:r>
        <w:t xml:space="preserve"> debido a que lo hemos dañado.</w:t>
      </w:r>
    </w:p>
    <w:p w14:paraId="27D15FAE" w14:textId="77777777" w:rsidR="004B4DE5" w:rsidRPr="004B4DE5" w:rsidRDefault="004B4DE5" w:rsidP="004B4DE5"/>
    <w:p w14:paraId="2650694F" w14:textId="77777777" w:rsidR="004B4DE5" w:rsidRDefault="004B4DE5" w:rsidP="004B4DE5">
      <w:pPr>
        <w:pStyle w:val="Ttulo3"/>
        <w:rPr>
          <w:noProof/>
        </w:rPr>
      </w:pPr>
      <w:bookmarkStart w:id="2" w:name="_Toc159951090"/>
      <w:r>
        <w:rPr>
          <w:noProof/>
        </w:rPr>
        <w:t>Tarea 2</w:t>
      </w:r>
      <w:bookmarkEnd w:id="2"/>
    </w:p>
    <w:p w14:paraId="75E4C008" w14:textId="77777777" w:rsidR="004B4DE5" w:rsidRDefault="004B4DE5" w:rsidP="00D55895">
      <w:r>
        <w:t>Bota en modo de recuperación y monta el disco con el sistema defectuoso, carga el teclado español (</w:t>
      </w:r>
      <w:proofErr w:type="spellStart"/>
      <w:r>
        <w:t>loadkeys</w:t>
      </w:r>
      <w:proofErr w:type="spellEnd"/>
      <w:r>
        <w:t xml:space="preserve"> es), haz </w:t>
      </w:r>
      <w:proofErr w:type="spellStart"/>
      <w:r>
        <w:t>chroot</w:t>
      </w:r>
      <w:proofErr w:type="spellEnd"/>
      <w:r>
        <w:t xml:space="preserve"> a /</w:t>
      </w:r>
      <w:proofErr w:type="spellStart"/>
      <w:r>
        <w:t>mnt</w:t>
      </w:r>
      <w:proofErr w:type="spellEnd"/>
      <w:r>
        <w:t>/</w:t>
      </w:r>
      <w:proofErr w:type="spellStart"/>
      <w:r>
        <w:t>sysroot</w:t>
      </w:r>
      <w:proofErr w:type="spellEnd"/>
      <w:r>
        <w:t xml:space="preserve"> y edita y corrige el fichero del punto anterior. Rebota y comprueba que el problema está solucionado. Ignora los mensajes de </w:t>
      </w:r>
      <w:proofErr w:type="spellStart"/>
      <w:r>
        <w:t>reetiquetado</w:t>
      </w:r>
      <w:proofErr w:type="spellEnd"/>
      <w:r>
        <w:t xml:space="preserve"> de SELinux.</w:t>
      </w:r>
    </w:p>
    <w:p w14:paraId="63A7E5EB" w14:textId="7AF622D7" w:rsidR="004B4DE5" w:rsidRDefault="00A823DE" w:rsidP="004B4DE5">
      <w:r w:rsidRPr="00A823DE">
        <w:rPr>
          <w:noProof/>
        </w:rPr>
        <w:drawing>
          <wp:inline distT="0" distB="0" distL="0" distR="0" wp14:anchorId="3D8E3DA3" wp14:editId="5AE41493">
            <wp:extent cx="6371590" cy="37579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9155" w14:textId="6FE55C58" w:rsidR="00A823DE" w:rsidRDefault="00A823DE" w:rsidP="004B4DE5"/>
    <w:p w14:paraId="4D148252" w14:textId="606678BE" w:rsidR="009B0B76" w:rsidRDefault="009B0B76" w:rsidP="004B4DE5">
      <w:r w:rsidRPr="009B0B76">
        <w:rPr>
          <w:noProof/>
        </w:rPr>
        <w:lastRenderedPageBreak/>
        <w:drawing>
          <wp:inline distT="0" distB="0" distL="0" distR="0" wp14:anchorId="27AFC544" wp14:editId="55E8D5FF">
            <wp:extent cx="6371590" cy="5030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A72" w14:textId="6AD0A42A" w:rsidR="009B0B76" w:rsidRDefault="009B0B76" w:rsidP="004B4DE5"/>
    <w:p w14:paraId="6136D4BE" w14:textId="6D64DDF9" w:rsidR="009B0B76" w:rsidRDefault="009B0B76" w:rsidP="004B4DE5">
      <w:r w:rsidRPr="009B0B76">
        <w:rPr>
          <w:noProof/>
        </w:rPr>
        <w:drawing>
          <wp:inline distT="0" distB="0" distL="0" distR="0" wp14:anchorId="354F5509" wp14:editId="6137F673">
            <wp:extent cx="6371590" cy="11480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935D" w14:textId="71F75CC2" w:rsidR="00736E54" w:rsidRDefault="00736E54" w:rsidP="004B4DE5"/>
    <w:p w14:paraId="39AE65E1" w14:textId="3E7E7E75" w:rsidR="00736E54" w:rsidRPr="004B4DE5" w:rsidRDefault="00736E54" w:rsidP="004B4DE5">
      <w:r w:rsidRPr="00736E54">
        <w:rPr>
          <w:noProof/>
        </w:rPr>
        <w:drawing>
          <wp:inline distT="0" distB="0" distL="0" distR="0" wp14:anchorId="15C618E9" wp14:editId="6BB66448">
            <wp:extent cx="3600953" cy="14861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1AE" w14:textId="77777777" w:rsidR="004B4DE5" w:rsidRDefault="004B4DE5" w:rsidP="004B4DE5">
      <w:pPr>
        <w:pStyle w:val="Ttulo3"/>
        <w:rPr>
          <w:noProof/>
        </w:rPr>
      </w:pPr>
      <w:bookmarkStart w:id="3" w:name="_Toc159951091"/>
      <w:r>
        <w:rPr>
          <w:noProof/>
        </w:rPr>
        <w:t>Tarea 3</w:t>
      </w:r>
      <w:bookmarkEnd w:id="3"/>
    </w:p>
    <w:p w14:paraId="30AC2CF9" w14:textId="77777777" w:rsidR="004B4DE5" w:rsidRDefault="004B4DE5" w:rsidP="00D55895">
      <w:r>
        <w:t xml:space="preserve">Todavía tenemos una forma más de arreglar este problema. Vuelve a repetir lo del </w:t>
      </w:r>
    </w:p>
    <w:p w14:paraId="5846215A" w14:textId="4F31FC7E" w:rsidR="004B4DE5" w:rsidRDefault="004B4DE5" w:rsidP="00D55895">
      <w:r>
        <w:t xml:space="preserve">punto primero y cambia de nuevo </w:t>
      </w:r>
      <w:proofErr w:type="spellStart"/>
      <w:r>
        <w:t>vmlinuz</w:t>
      </w:r>
      <w:proofErr w:type="spellEnd"/>
      <w:r>
        <w:t xml:space="preserve"> por </w:t>
      </w:r>
      <w:proofErr w:type="spellStart"/>
      <w:r>
        <w:t>vmlinux</w:t>
      </w:r>
      <w:proofErr w:type="spellEnd"/>
      <w:r>
        <w:t>.</w:t>
      </w:r>
    </w:p>
    <w:p w14:paraId="4BB03BA0" w14:textId="3DC47B0A" w:rsidR="00736E54" w:rsidRDefault="00736E54" w:rsidP="00D55895">
      <w:r w:rsidRPr="009B0B76">
        <w:rPr>
          <w:noProof/>
        </w:rPr>
        <w:lastRenderedPageBreak/>
        <w:drawing>
          <wp:inline distT="0" distB="0" distL="0" distR="0" wp14:anchorId="35B1168F" wp14:editId="1ABDEB6C">
            <wp:extent cx="6371590" cy="11480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4BD2" w14:textId="77777777" w:rsidR="004B4DE5" w:rsidRDefault="004B4DE5" w:rsidP="00D55895"/>
    <w:p w14:paraId="0FBB6DC4" w14:textId="6E53391A" w:rsidR="004B4DE5" w:rsidRDefault="004B4DE5" w:rsidP="00D55895">
      <w:r>
        <w:t xml:space="preserve">Reinicia y desde la pantalla de arranque modifica el nombre del </w:t>
      </w:r>
      <w:proofErr w:type="spellStart"/>
      <w:r>
        <w:t>kernel</w:t>
      </w:r>
      <w:proofErr w:type="spellEnd"/>
      <w:r>
        <w:t xml:space="preserve"> (selecciónalo en la entrada del menú y presiona la tecla "e" para editar el fichero) de forma que el servidor arranque correctamente.</w:t>
      </w:r>
    </w:p>
    <w:p w14:paraId="09C2867F" w14:textId="24C2D06D" w:rsidR="004E3F23" w:rsidRDefault="004E3F23" w:rsidP="00D55895">
      <w:r w:rsidRPr="004E3F23">
        <w:rPr>
          <w:noProof/>
        </w:rPr>
        <w:drawing>
          <wp:inline distT="0" distB="0" distL="0" distR="0" wp14:anchorId="60C29A58" wp14:editId="4F58397B">
            <wp:extent cx="6371590" cy="13830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DB4" w14:textId="77777777" w:rsidR="004B4DE5" w:rsidRPr="004B4DE5" w:rsidRDefault="004B4DE5" w:rsidP="004B4DE5"/>
    <w:p w14:paraId="450AA064" w14:textId="77777777" w:rsidR="004B4DE5" w:rsidRDefault="004B4DE5" w:rsidP="004B4DE5">
      <w:pPr>
        <w:pStyle w:val="Ttulo3"/>
        <w:rPr>
          <w:noProof/>
        </w:rPr>
      </w:pPr>
      <w:bookmarkStart w:id="4" w:name="_Toc159951092"/>
      <w:r>
        <w:rPr>
          <w:noProof/>
        </w:rPr>
        <w:t>Tarea 4</w:t>
      </w:r>
      <w:bookmarkEnd w:id="4"/>
    </w:p>
    <w:p w14:paraId="43B7F98A" w14:textId="32B2F354" w:rsidR="004B4DE5" w:rsidRDefault="004B4DE5" w:rsidP="00D55895">
      <w:r>
        <w:t>Vuelve a examinar otra vez el fichero que modificaste. ¿Es correcto o sigue conteniendo la palabra "</w:t>
      </w:r>
      <w:proofErr w:type="spellStart"/>
      <w:r>
        <w:t>vmlinux</w:t>
      </w:r>
      <w:proofErr w:type="spellEnd"/>
      <w:r>
        <w:t>"? ¿Por qué?</w:t>
      </w:r>
    </w:p>
    <w:p w14:paraId="162D9E7B" w14:textId="2586D4F8" w:rsidR="004E3F23" w:rsidRDefault="004E3F23" w:rsidP="00D55895">
      <w:r w:rsidRPr="004E3F23">
        <w:rPr>
          <w:noProof/>
        </w:rPr>
        <w:drawing>
          <wp:inline distT="0" distB="0" distL="0" distR="0" wp14:anchorId="497F766D" wp14:editId="39EF1F0C">
            <wp:extent cx="3934374" cy="156231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E1E" w14:textId="77777777" w:rsidR="004E3F23" w:rsidRDefault="004E3F23" w:rsidP="00D55895"/>
    <w:p w14:paraId="12732DBB" w14:textId="643F60E9" w:rsidR="004E3F23" w:rsidRDefault="004E3F23" w:rsidP="00D55895">
      <w:r w:rsidRPr="004E3F23">
        <w:rPr>
          <w:noProof/>
        </w:rPr>
        <w:drawing>
          <wp:inline distT="0" distB="0" distL="0" distR="0" wp14:anchorId="6E75C680" wp14:editId="524B6D75">
            <wp:extent cx="6371590" cy="9080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B7A" w14:textId="77777777" w:rsidR="004B4DE5" w:rsidRDefault="004B4DE5" w:rsidP="004B4DE5"/>
    <w:p w14:paraId="357830B7" w14:textId="77777777" w:rsidR="004B4DE5" w:rsidRPr="004B4DE5" w:rsidRDefault="004B4DE5" w:rsidP="004B4DE5"/>
    <w:p w14:paraId="5EF1BB90" w14:textId="77777777" w:rsidR="004B4DE5" w:rsidRDefault="004B4DE5" w:rsidP="004B4DE5">
      <w:pPr>
        <w:pStyle w:val="Ttulo2"/>
        <w:rPr>
          <w:noProof/>
        </w:rPr>
      </w:pPr>
      <w:bookmarkStart w:id="5" w:name="_Toc159951093"/>
      <w:r>
        <w:rPr>
          <w:noProof/>
        </w:rPr>
        <w:lastRenderedPageBreak/>
        <w:t>Instalación de Linux con particionamiento dinámico</w:t>
      </w:r>
      <w:bookmarkEnd w:id="5"/>
    </w:p>
    <w:p w14:paraId="7AB57068" w14:textId="6EFC44EF" w:rsidR="004B4DE5" w:rsidRDefault="004B4DE5" w:rsidP="004B4DE5">
      <w:pPr>
        <w:pStyle w:val="Ttulo3"/>
      </w:pPr>
      <w:bookmarkStart w:id="6" w:name="_Toc159951094"/>
      <w:r>
        <w:t>Tarea Inicial</w:t>
      </w:r>
      <w:bookmarkEnd w:id="6"/>
    </w:p>
    <w:p w14:paraId="5EED6CC0" w14:textId="317FFC62" w:rsidR="001164A7" w:rsidRDefault="001164A7" w:rsidP="001164A7">
      <w:r w:rsidRPr="001164A7">
        <w:rPr>
          <w:noProof/>
        </w:rPr>
        <w:drawing>
          <wp:inline distT="0" distB="0" distL="0" distR="0" wp14:anchorId="11F0E963" wp14:editId="4E041531">
            <wp:extent cx="637159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0555" w14:textId="73D098DC" w:rsidR="001B55EA" w:rsidRPr="001164A7" w:rsidRDefault="001B55EA" w:rsidP="001164A7">
      <w:r w:rsidRPr="001B55EA">
        <w:rPr>
          <w:noProof/>
        </w:rPr>
        <w:drawing>
          <wp:inline distT="0" distB="0" distL="0" distR="0" wp14:anchorId="24853479" wp14:editId="1F2A946E">
            <wp:extent cx="6371590" cy="3704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19B" w14:textId="77777777" w:rsidR="004B4DE5" w:rsidRDefault="004B4DE5" w:rsidP="004B4DE5">
      <w:pPr>
        <w:pStyle w:val="Ttulo3"/>
        <w:rPr>
          <w:noProof/>
        </w:rPr>
      </w:pPr>
      <w:bookmarkStart w:id="7" w:name="_Toc159951095"/>
      <w:r>
        <w:rPr>
          <w:noProof/>
        </w:rPr>
        <w:t>Tarea 1</w:t>
      </w:r>
      <w:bookmarkEnd w:id="7"/>
    </w:p>
    <w:p w14:paraId="0BC9C979" w14:textId="3F8D02B9" w:rsidR="004B4DE5" w:rsidRDefault="004B4DE5" w:rsidP="00D55895">
      <w:r>
        <w:t xml:space="preserve">Elimina con </w:t>
      </w:r>
      <w:proofErr w:type="spellStart"/>
      <w:r>
        <w:t>gdisk</w:t>
      </w:r>
      <w:proofErr w:type="spellEnd"/>
      <w:r>
        <w:t xml:space="preserve"> las particiones del tercer disco si las hubiere</w:t>
      </w:r>
    </w:p>
    <w:p w14:paraId="1FAE46FB" w14:textId="3A29DF14" w:rsidR="001B55EA" w:rsidRDefault="001B55EA" w:rsidP="00D55895">
      <w:r w:rsidRPr="001B55EA">
        <w:rPr>
          <w:noProof/>
        </w:rPr>
        <w:lastRenderedPageBreak/>
        <w:drawing>
          <wp:inline distT="0" distB="0" distL="0" distR="0" wp14:anchorId="735FD309" wp14:editId="3E2FF921">
            <wp:extent cx="3839111" cy="256258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E958" w14:textId="77777777" w:rsidR="004B4DE5" w:rsidRPr="004B4DE5" w:rsidRDefault="004B4DE5" w:rsidP="004B4DE5"/>
    <w:p w14:paraId="3CFEAC43" w14:textId="77777777" w:rsidR="004B4DE5" w:rsidRDefault="004B4DE5" w:rsidP="004B4DE5">
      <w:pPr>
        <w:pStyle w:val="Ttulo3"/>
        <w:rPr>
          <w:noProof/>
        </w:rPr>
      </w:pPr>
      <w:bookmarkStart w:id="8" w:name="_Toc159951096"/>
      <w:r>
        <w:rPr>
          <w:noProof/>
        </w:rPr>
        <w:t>Tarea 2</w:t>
      </w:r>
      <w:bookmarkEnd w:id="8"/>
    </w:p>
    <w:p w14:paraId="11235145" w14:textId="51754061" w:rsidR="00192F35" w:rsidRDefault="00192F35" w:rsidP="00192F35">
      <w:pPr>
        <w:pStyle w:val="TtuloTDC"/>
      </w:pPr>
      <w:r>
        <w:t xml:space="preserve">Crea con </w:t>
      </w:r>
      <w:proofErr w:type="spellStart"/>
      <w:r>
        <w:t>gdisk</w:t>
      </w:r>
      <w:proofErr w:type="spellEnd"/>
      <w:r>
        <w:t xml:space="preserve"> una partición en el tercer disco, que ocupe todo su espacio, y dale el tipo "Linux LVM"</w:t>
      </w:r>
    </w:p>
    <w:p w14:paraId="1A339777" w14:textId="57D21156" w:rsidR="001B55EA" w:rsidRPr="001B55EA" w:rsidRDefault="001B55EA" w:rsidP="001B55EA">
      <w:pPr>
        <w:rPr>
          <w:lang w:eastAsia="es-ES"/>
        </w:rPr>
      </w:pPr>
      <w:r w:rsidRPr="001B55EA">
        <w:rPr>
          <w:noProof/>
          <w:lang w:eastAsia="es-ES"/>
        </w:rPr>
        <w:drawing>
          <wp:inline distT="0" distB="0" distL="0" distR="0" wp14:anchorId="30F007C1" wp14:editId="214E02F8">
            <wp:extent cx="6371590" cy="4251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901F" w14:textId="77777777" w:rsidR="00192F35" w:rsidRPr="00192F35" w:rsidRDefault="00192F35" w:rsidP="00192F35"/>
    <w:p w14:paraId="5832B6BF" w14:textId="77777777" w:rsidR="004B4DE5" w:rsidRDefault="004B4DE5" w:rsidP="004B4DE5">
      <w:pPr>
        <w:pStyle w:val="Ttulo3"/>
        <w:rPr>
          <w:noProof/>
        </w:rPr>
      </w:pPr>
      <w:bookmarkStart w:id="9" w:name="_Toc159951097"/>
      <w:r>
        <w:rPr>
          <w:noProof/>
        </w:rPr>
        <w:lastRenderedPageBreak/>
        <w:t>Tarea 3</w:t>
      </w:r>
      <w:bookmarkEnd w:id="9"/>
    </w:p>
    <w:p w14:paraId="2C99B426" w14:textId="48D49565" w:rsidR="00192F35" w:rsidRDefault="00192F35" w:rsidP="00192F35">
      <w:pPr>
        <w:pStyle w:val="TtuloTDC"/>
      </w:pPr>
      <w:r>
        <w:t xml:space="preserve">Crea un volumen físico en esa partición, usando la orden </w:t>
      </w:r>
      <w:proofErr w:type="spellStart"/>
      <w:r>
        <w:t>pvcreate</w:t>
      </w:r>
      <w:proofErr w:type="spellEnd"/>
    </w:p>
    <w:p w14:paraId="1E743177" w14:textId="38DD3F1C" w:rsidR="001B55EA" w:rsidRPr="001B55EA" w:rsidRDefault="001B55EA" w:rsidP="001B55EA">
      <w:pPr>
        <w:rPr>
          <w:lang w:eastAsia="es-ES"/>
        </w:rPr>
      </w:pPr>
      <w:r w:rsidRPr="001B55EA">
        <w:rPr>
          <w:noProof/>
          <w:lang w:eastAsia="es-ES"/>
        </w:rPr>
        <w:drawing>
          <wp:inline distT="0" distB="0" distL="0" distR="0" wp14:anchorId="1ACADD2E" wp14:editId="7393F68A">
            <wp:extent cx="4115374" cy="6287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BD3" w14:textId="77777777" w:rsidR="00192F35" w:rsidRPr="00192F35" w:rsidRDefault="00192F35" w:rsidP="00192F35"/>
    <w:p w14:paraId="7B83C535" w14:textId="77777777" w:rsidR="004B4DE5" w:rsidRDefault="004B4DE5" w:rsidP="004B4DE5">
      <w:pPr>
        <w:pStyle w:val="Ttulo3"/>
        <w:rPr>
          <w:noProof/>
        </w:rPr>
      </w:pPr>
      <w:bookmarkStart w:id="10" w:name="_Toc159951098"/>
      <w:r>
        <w:rPr>
          <w:noProof/>
        </w:rPr>
        <w:t>Tarea 4</w:t>
      </w:r>
      <w:bookmarkEnd w:id="10"/>
    </w:p>
    <w:p w14:paraId="09316E01" w14:textId="77777777" w:rsidR="00192F35" w:rsidRDefault="00192F35" w:rsidP="00192F35">
      <w:pPr>
        <w:pStyle w:val="TtuloTDC"/>
      </w:pPr>
      <w:r>
        <w:t xml:space="preserve">Añade con la orden </w:t>
      </w:r>
      <w:proofErr w:type="spellStart"/>
      <w:r>
        <w:t>vgextend</w:t>
      </w:r>
      <w:proofErr w:type="spellEnd"/>
      <w:r>
        <w:t xml:space="preserve"> el volumen físico al grupo de volúmenes lógicos (comprueba con la orden </w:t>
      </w:r>
      <w:proofErr w:type="spellStart"/>
      <w:r>
        <w:t>vgscan</w:t>
      </w:r>
      <w:proofErr w:type="spellEnd"/>
      <w:r>
        <w:t xml:space="preserve"> que el nombre del grupo es "</w:t>
      </w:r>
      <w:proofErr w:type="spellStart"/>
      <w:r>
        <w:t>almalinux</w:t>
      </w:r>
      <w:proofErr w:type="spellEnd"/>
      <w:r>
        <w:t>")</w:t>
      </w:r>
    </w:p>
    <w:p w14:paraId="4855D7A2" w14:textId="1F01DCBE" w:rsidR="00192F35" w:rsidRPr="00192F35" w:rsidRDefault="001B55EA" w:rsidP="00192F35">
      <w:r w:rsidRPr="001B55EA">
        <w:rPr>
          <w:noProof/>
        </w:rPr>
        <w:drawing>
          <wp:inline distT="0" distB="0" distL="0" distR="0" wp14:anchorId="257E26E3" wp14:editId="73A69F57">
            <wp:extent cx="4496427" cy="91452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2F54" w14:textId="77777777" w:rsidR="004B4DE5" w:rsidRDefault="004B4DE5" w:rsidP="004B4DE5">
      <w:pPr>
        <w:pStyle w:val="Ttulo3"/>
        <w:rPr>
          <w:noProof/>
        </w:rPr>
      </w:pPr>
      <w:bookmarkStart w:id="11" w:name="_Toc159951099"/>
      <w:r>
        <w:rPr>
          <w:noProof/>
        </w:rPr>
        <w:t>Tarea 5</w:t>
      </w:r>
      <w:bookmarkEnd w:id="11"/>
    </w:p>
    <w:p w14:paraId="0CAA7C51" w14:textId="77777777" w:rsidR="00192F35" w:rsidRDefault="00192F35" w:rsidP="00192F35">
      <w:pPr>
        <w:pStyle w:val="TtuloTDC"/>
      </w:pPr>
      <w:r>
        <w:t>Extiende el volumen lógico que contiene a /home para que utilice otros 10GB del tercer disco (usaremos la mitad del nuevo disco que acabamos de incorporar).</w:t>
      </w:r>
    </w:p>
    <w:p w14:paraId="69ABEDD3" w14:textId="77777777" w:rsidR="00895B0C" w:rsidRDefault="00192F35" w:rsidP="00E80CF1">
      <w:pPr>
        <w:pStyle w:val="Ttulo4"/>
        <w:numPr>
          <w:ilvl w:val="0"/>
          <w:numId w:val="3"/>
        </w:numPr>
      </w:pPr>
      <w:r w:rsidRPr="00192F35">
        <w:t xml:space="preserve">En primer lugar, debes desmontar /home con la orden </w:t>
      </w:r>
      <w:proofErr w:type="spellStart"/>
      <w:r w:rsidRPr="00192F35">
        <w:t>umount</w:t>
      </w:r>
      <w:proofErr w:type="spellEnd"/>
      <w:r w:rsidRPr="00192F35">
        <w:t>.</w:t>
      </w:r>
      <w:r w:rsidR="00895B0C">
        <w:t xml:space="preserve"> </w:t>
      </w:r>
    </w:p>
    <w:p w14:paraId="036FD7E4" w14:textId="03CFB1DD" w:rsidR="00192F35" w:rsidRDefault="00895B0C" w:rsidP="00895B0C">
      <w:pPr>
        <w:pStyle w:val="Ttulo4"/>
        <w:ind w:left="720"/>
      </w:pPr>
      <w:r w:rsidRPr="00E80CF1">
        <w:rPr>
          <w:noProof/>
        </w:rPr>
        <w:drawing>
          <wp:inline distT="0" distB="0" distL="0" distR="0" wp14:anchorId="51E72893" wp14:editId="2C0C7F92">
            <wp:extent cx="2667372" cy="72400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F35" w:rsidRPr="00192F35">
        <w:t xml:space="preserve"> </w:t>
      </w:r>
    </w:p>
    <w:p w14:paraId="11475E47" w14:textId="5618FFF5" w:rsidR="00E80CF1" w:rsidRPr="00E80CF1" w:rsidRDefault="00E80CF1" w:rsidP="00E80CF1"/>
    <w:p w14:paraId="05F4EE36" w14:textId="1D7485F5" w:rsidR="00895B0C" w:rsidRDefault="00192F35" w:rsidP="00895B0C">
      <w:pPr>
        <w:pStyle w:val="Ttulo4"/>
        <w:numPr>
          <w:ilvl w:val="0"/>
          <w:numId w:val="3"/>
        </w:numPr>
      </w:pPr>
      <w:r w:rsidRPr="00192F35">
        <w:t xml:space="preserve">A continuación, usa la orden </w:t>
      </w:r>
      <w:proofErr w:type="spellStart"/>
      <w:r w:rsidRPr="00192F35">
        <w:t>lvextend</w:t>
      </w:r>
      <w:proofErr w:type="spellEnd"/>
      <w:r w:rsidRPr="00192F35">
        <w:t xml:space="preserve"> -L+10G etc. para extender el volumen lógico</w:t>
      </w:r>
      <w:r w:rsidR="00895B0C">
        <w:t xml:space="preserve"> </w:t>
      </w:r>
    </w:p>
    <w:p w14:paraId="720DFB74" w14:textId="076E6C5B" w:rsidR="00895B0C" w:rsidRPr="00895B0C" w:rsidRDefault="00895B0C" w:rsidP="00895B0C">
      <w:pPr>
        <w:pStyle w:val="Prrafodelista"/>
      </w:pPr>
      <w:r w:rsidRPr="00895B0C">
        <w:rPr>
          <w:noProof/>
        </w:rPr>
        <w:drawing>
          <wp:inline distT="0" distB="0" distL="0" distR="0" wp14:anchorId="323FA173" wp14:editId="0918212B">
            <wp:extent cx="6371590" cy="6946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C99" w14:textId="2F1098B0" w:rsidR="00192F35" w:rsidRDefault="00192F35" w:rsidP="00895B0C">
      <w:pPr>
        <w:pStyle w:val="Ttulo4"/>
        <w:numPr>
          <w:ilvl w:val="0"/>
          <w:numId w:val="3"/>
        </w:numPr>
      </w:pPr>
      <w:r w:rsidRPr="00192F35">
        <w:t xml:space="preserve">Vuelve a montar /home </w:t>
      </w:r>
    </w:p>
    <w:p w14:paraId="2C3CAEF4" w14:textId="4F72AB9D" w:rsidR="00895B0C" w:rsidRPr="00895B0C" w:rsidRDefault="00895B0C" w:rsidP="00895B0C">
      <w:pPr>
        <w:pStyle w:val="Prrafodelista"/>
      </w:pPr>
      <w:r w:rsidRPr="00895B0C">
        <w:rPr>
          <w:noProof/>
        </w:rPr>
        <w:drawing>
          <wp:inline distT="0" distB="0" distL="0" distR="0" wp14:anchorId="7D2E7CB9" wp14:editId="7B73CB7A">
            <wp:extent cx="3315163" cy="58110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152" w14:textId="3F10475A" w:rsidR="00192F35" w:rsidRDefault="00192F35" w:rsidP="00895B0C">
      <w:pPr>
        <w:pStyle w:val="Ttulo4"/>
        <w:numPr>
          <w:ilvl w:val="0"/>
          <w:numId w:val="3"/>
        </w:numPr>
      </w:pPr>
      <w:r w:rsidRPr="00192F35">
        <w:t xml:space="preserve">Usa el comando </w:t>
      </w:r>
      <w:proofErr w:type="spellStart"/>
      <w:r w:rsidRPr="00192F35">
        <w:t>xfs_growfs</w:t>
      </w:r>
      <w:proofErr w:type="spellEnd"/>
      <w:r w:rsidRPr="00192F35">
        <w:t xml:space="preserve"> para ajustar el tamaño del </w:t>
      </w:r>
      <w:proofErr w:type="spellStart"/>
      <w:r w:rsidRPr="00192F35">
        <w:t>filesystem</w:t>
      </w:r>
      <w:proofErr w:type="spellEnd"/>
      <w:r w:rsidR="00895B0C">
        <w:t xml:space="preserve"> </w:t>
      </w:r>
    </w:p>
    <w:p w14:paraId="5E5D5EF2" w14:textId="77777777" w:rsidR="00895B0C" w:rsidRPr="00895B0C" w:rsidRDefault="00895B0C" w:rsidP="00895B0C">
      <w:pPr>
        <w:pStyle w:val="Prrafodelista"/>
      </w:pPr>
    </w:p>
    <w:p w14:paraId="44341475" w14:textId="43A5AE04" w:rsidR="00192F35" w:rsidRPr="00192F35" w:rsidRDefault="00895B0C" w:rsidP="00192F35">
      <w:pPr>
        <w:pStyle w:val="Prrafodelista"/>
      </w:pPr>
      <w:r w:rsidRPr="00895B0C">
        <w:rPr>
          <w:noProof/>
        </w:rPr>
        <w:lastRenderedPageBreak/>
        <w:drawing>
          <wp:inline distT="0" distB="0" distL="0" distR="0" wp14:anchorId="4611AADE" wp14:editId="51EE5CAD">
            <wp:extent cx="6371590" cy="20453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92CA" w14:textId="77777777" w:rsidR="004B4DE5" w:rsidRDefault="004B4DE5" w:rsidP="00192F35">
      <w:pPr>
        <w:pStyle w:val="Ttulo3"/>
        <w:rPr>
          <w:noProof/>
        </w:rPr>
      </w:pPr>
      <w:bookmarkStart w:id="12" w:name="_Toc159951100"/>
      <w:r w:rsidRPr="00192F35">
        <w:rPr>
          <w:noProof/>
        </w:rPr>
        <w:t>Tarea 6</w:t>
      </w:r>
      <w:bookmarkEnd w:id="12"/>
    </w:p>
    <w:p w14:paraId="60691165" w14:textId="77777777" w:rsidR="00192F35" w:rsidRPr="00192F35" w:rsidRDefault="00192F35" w:rsidP="00192F35">
      <w:pPr>
        <w:pStyle w:val="TtuloTDC"/>
      </w:pPr>
      <w:r>
        <w:t xml:space="preserve">Anota en el documento las órdenes que has ejecutado y el resultado de ejecutar las órdenes </w:t>
      </w:r>
      <w:proofErr w:type="spellStart"/>
      <w:r>
        <w:t>pvscan</w:t>
      </w:r>
      <w:proofErr w:type="spellEnd"/>
      <w:r>
        <w:t xml:space="preserve">, </w:t>
      </w:r>
      <w:proofErr w:type="spellStart"/>
      <w:r>
        <w:t>lvscan</w:t>
      </w:r>
      <w:proofErr w:type="spellEnd"/>
      <w:r>
        <w:t xml:space="preserve"> y </w:t>
      </w:r>
      <w:proofErr w:type="spellStart"/>
      <w:r>
        <w:t>df</w:t>
      </w:r>
      <w:proofErr w:type="spellEnd"/>
      <w:r>
        <w:t xml:space="preserve"> /home al terminar el proceso.</w:t>
      </w:r>
    </w:p>
    <w:p w14:paraId="39CD2A81" w14:textId="77777777" w:rsidR="00192F35" w:rsidRDefault="00192F35" w:rsidP="00192F35">
      <w:pPr>
        <w:pStyle w:val="Prrafodelista"/>
        <w:rPr>
          <w:noProof/>
          <w:u w:val="single"/>
        </w:rPr>
      </w:pPr>
    </w:p>
    <w:p w14:paraId="0EE47666" w14:textId="0B5717DB" w:rsidR="00192F35" w:rsidRPr="00192F35" w:rsidRDefault="00895B0C" w:rsidP="00192F35">
      <w:pPr>
        <w:pStyle w:val="Prrafodelista"/>
        <w:rPr>
          <w:noProof/>
          <w:u w:val="single"/>
        </w:rPr>
      </w:pPr>
      <w:r w:rsidRPr="00895B0C">
        <w:rPr>
          <w:noProof/>
          <w:u w:val="single"/>
        </w:rPr>
        <w:drawing>
          <wp:inline distT="0" distB="0" distL="0" distR="0" wp14:anchorId="273AEFB2" wp14:editId="1B0A4FEA">
            <wp:extent cx="6020640" cy="20767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13B" w14:textId="77777777" w:rsidR="004B4DE5" w:rsidRDefault="004B4DE5" w:rsidP="004B4DE5">
      <w:pPr>
        <w:ind w:left="360"/>
        <w:rPr>
          <w:noProof/>
        </w:rPr>
      </w:pPr>
    </w:p>
    <w:p w14:paraId="05995DE5" w14:textId="77777777" w:rsidR="004B4DE5" w:rsidRDefault="004B4DE5" w:rsidP="004B4DE5">
      <w:pPr>
        <w:pStyle w:val="Prrafodelista"/>
        <w:rPr>
          <w:noProof/>
        </w:rPr>
      </w:pPr>
    </w:p>
    <w:p w14:paraId="67B3DE99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003333">
      <w:headerReference w:type="default" r:id="rId31"/>
      <w:footerReference w:type="default" r:id="rId32"/>
      <w:pgSz w:w="11906" w:h="16838" w:code="9"/>
      <w:pgMar w:top="720" w:right="936" w:bottom="720" w:left="936" w:header="0" w:footer="289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6CDA" w14:textId="77777777" w:rsidR="00D8525D" w:rsidRDefault="00D8525D">
      <w:r>
        <w:separator/>
      </w:r>
    </w:p>
    <w:p w14:paraId="3A3FAEAD" w14:textId="77777777" w:rsidR="00D8525D" w:rsidRDefault="00D8525D"/>
  </w:endnote>
  <w:endnote w:type="continuationSeparator" w:id="0">
    <w:p w14:paraId="4CBA6ABA" w14:textId="77777777" w:rsidR="00D8525D" w:rsidRDefault="00D8525D">
      <w:r>
        <w:continuationSeparator/>
      </w:r>
    </w:p>
    <w:p w14:paraId="269D471A" w14:textId="77777777" w:rsidR="00D8525D" w:rsidRDefault="00D85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1C8F780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6FC7E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B532" w14:textId="77777777" w:rsidR="00D8525D" w:rsidRDefault="00D8525D">
      <w:r>
        <w:separator/>
      </w:r>
    </w:p>
    <w:p w14:paraId="4390ED05" w14:textId="77777777" w:rsidR="00D8525D" w:rsidRDefault="00D8525D"/>
  </w:footnote>
  <w:footnote w:type="continuationSeparator" w:id="0">
    <w:p w14:paraId="53811DD7" w14:textId="77777777" w:rsidR="00D8525D" w:rsidRDefault="00D8525D">
      <w:r>
        <w:continuationSeparator/>
      </w:r>
    </w:p>
    <w:p w14:paraId="1B629999" w14:textId="77777777" w:rsidR="00D8525D" w:rsidRDefault="00D852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9EBBC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3F2C9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596A51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5D50"/>
    <w:multiLevelType w:val="hybridMultilevel"/>
    <w:tmpl w:val="09229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044E"/>
    <w:multiLevelType w:val="hybridMultilevel"/>
    <w:tmpl w:val="A1E434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6203F"/>
    <w:multiLevelType w:val="hybridMultilevel"/>
    <w:tmpl w:val="A70E320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83416">
    <w:abstractNumId w:val="2"/>
  </w:num>
  <w:num w:numId="2" w16cid:durableId="60713356">
    <w:abstractNumId w:val="1"/>
  </w:num>
  <w:num w:numId="3" w16cid:durableId="17893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E5"/>
    <w:rsid w:val="00003333"/>
    <w:rsid w:val="0002482E"/>
    <w:rsid w:val="00050324"/>
    <w:rsid w:val="000747A0"/>
    <w:rsid w:val="000A0150"/>
    <w:rsid w:val="000E63C9"/>
    <w:rsid w:val="001164A7"/>
    <w:rsid w:val="00130E9D"/>
    <w:rsid w:val="00150A6D"/>
    <w:rsid w:val="00185B35"/>
    <w:rsid w:val="00192F35"/>
    <w:rsid w:val="001B55EA"/>
    <w:rsid w:val="001F2BC8"/>
    <w:rsid w:val="001F5F6B"/>
    <w:rsid w:val="00243EBC"/>
    <w:rsid w:val="00246A35"/>
    <w:rsid w:val="00284348"/>
    <w:rsid w:val="002B0A9D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796"/>
    <w:rsid w:val="004110DE"/>
    <w:rsid w:val="0044085A"/>
    <w:rsid w:val="004B21A5"/>
    <w:rsid w:val="004B4DE5"/>
    <w:rsid w:val="004E3F23"/>
    <w:rsid w:val="004E5FEE"/>
    <w:rsid w:val="005037F0"/>
    <w:rsid w:val="00516A86"/>
    <w:rsid w:val="005235E5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36E54"/>
    <w:rsid w:val="00765B2A"/>
    <w:rsid w:val="00783A34"/>
    <w:rsid w:val="007C6B52"/>
    <w:rsid w:val="007D16C5"/>
    <w:rsid w:val="00862FE4"/>
    <w:rsid w:val="0086389A"/>
    <w:rsid w:val="0087605E"/>
    <w:rsid w:val="008941AE"/>
    <w:rsid w:val="00895B0C"/>
    <w:rsid w:val="008B1FEE"/>
    <w:rsid w:val="00903C32"/>
    <w:rsid w:val="00916B16"/>
    <w:rsid w:val="009173B9"/>
    <w:rsid w:val="0093335D"/>
    <w:rsid w:val="0093613E"/>
    <w:rsid w:val="00943026"/>
    <w:rsid w:val="00946549"/>
    <w:rsid w:val="00966B81"/>
    <w:rsid w:val="00977F79"/>
    <w:rsid w:val="009B0B76"/>
    <w:rsid w:val="009C7720"/>
    <w:rsid w:val="009F1F06"/>
    <w:rsid w:val="00A23AFA"/>
    <w:rsid w:val="00A31B3E"/>
    <w:rsid w:val="00A532F3"/>
    <w:rsid w:val="00A823DE"/>
    <w:rsid w:val="00A8489E"/>
    <w:rsid w:val="00AB02A7"/>
    <w:rsid w:val="00AC29F3"/>
    <w:rsid w:val="00AE7747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5895"/>
    <w:rsid w:val="00D570A9"/>
    <w:rsid w:val="00D70D02"/>
    <w:rsid w:val="00D770C7"/>
    <w:rsid w:val="00D8525D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0CF1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75A3F"/>
  <w15:docId w15:val="{DE3BD08B-C018-457C-A523-AF909EAC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9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19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4B4D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192F35"/>
    <w:rPr>
      <w:rFonts w:asciiTheme="majorHAnsi" w:eastAsiaTheme="majorEastAsia" w:hAnsiTheme="majorHAnsi" w:cstheme="majorBidi"/>
      <w:b/>
      <w:color w:val="012639" w:themeColor="accent1" w:themeShade="7F"/>
      <w:sz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2F3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92F35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92F35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92F35"/>
    <w:rPr>
      <w:color w:val="3592C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92F35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1"/>
    <w:rsid w:val="00192F35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_\AppData\Local\Microsoft\Office\16.0\DTS\es-ES%7b7D40648C-95DF-407A-8FE3-896BF744020A%7d\%7bA0D55B88-0A30-4CC9-B6BD-8D730F3FAB28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980F-F8EF-427C-85B2-3DFD0BACC2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{A0D55B88-0A30-4CC9-B6BD-8D730F3FAB28}tf16392850_win32</Template>
  <TotalTime>291</TotalTime>
  <Pages>10</Pages>
  <Words>561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vivancos</dc:creator>
  <cp:keywords/>
  <cp:lastModifiedBy>Eric Vivancos Yagües</cp:lastModifiedBy>
  <cp:revision>6</cp:revision>
  <cp:lastPrinted>2024-02-27T17:31:00Z</cp:lastPrinted>
  <dcterms:created xsi:type="dcterms:W3CDTF">2024-02-15T13:25:00Z</dcterms:created>
  <dcterms:modified xsi:type="dcterms:W3CDTF">2024-02-27T17:31:00Z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